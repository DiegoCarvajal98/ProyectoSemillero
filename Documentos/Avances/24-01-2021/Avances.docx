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2B5A" w14:textId="77777777" w:rsidR="00F260D0" w:rsidRPr="00F260D0" w:rsidRDefault="00F260D0" w:rsidP="00D57769">
      <w:pPr>
        <w:pStyle w:val="TextCarCar"/>
        <w:ind w:left="708" w:hanging="708"/>
        <w:rPr>
          <w:sz w:val="18"/>
          <w:szCs w:val="18"/>
          <w:lang w:val="es-ES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6F83DFF4" w14:textId="3A85E37D" w:rsidR="00F260D0" w:rsidRPr="00F260D0" w:rsidRDefault="004A653E" w:rsidP="00554938">
      <w:pPr>
        <w:pStyle w:val="Ttulo"/>
        <w:framePr w:wrap="notBeside"/>
        <w:rPr>
          <w:lang w:val="es-ES"/>
        </w:rPr>
      </w:pPr>
      <w:r>
        <w:rPr>
          <w:lang w:val="es-ES"/>
        </w:rPr>
        <w:t>Diseño de un robot manipulador para la recolección de frutos maduros de café basado en ROS</w:t>
      </w:r>
    </w:p>
    <w:p w14:paraId="31337FB0" w14:textId="4D8E81F1" w:rsidR="00F260D0" w:rsidRPr="004A653E" w:rsidRDefault="004A653E" w:rsidP="004A653E">
      <w:pPr>
        <w:framePr w:w="9072" w:hSpace="187" w:vSpace="187" w:wrap="notBeside" w:vAnchor="text" w:hAnchor="page" w:xAlign="center" w:y="1"/>
        <w:jc w:val="center"/>
        <w:rPr>
          <w:color w:val="000000"/>
          <w:sz w:val="22"/>
          <w:szCs w:val="22"/>
          <w:lang w:val="es-ES"/>
        </w:rPr>
      </w:pPr>
      <w:r w:rsidRPr="004A653E">
        <w:rPr>
          <w:color w:val="000000"/>
          <w:sz w:val="22"/>
          <w:szCs w:val="22"/>
          <w:lang w:val="es-ES"/>
        </w:rPr>
        <w:t>Diego A. Carvajal</w:t>
      </w:r>
      <w:r w:rsidRPr="004A653E">
        <w:rPr>
          <w:color w:val="000000"/>
          <w:sz w:val="22"/>
          <w:szCs w:val="22"/>
          <w:vertAlign w:val="superscript"/>
          <w:lang w:val="es-ES"/>
        </w:rPr>
        <w:t>1</w:t>
      </w:r>
    </w:p>
    <w:p w14:paraId="1FB65A15" w14:textId="16C6B48D" w:rsidR="00F260D0" w:rsidRPr="004A653E" w:rsidRDefault="004A653E" w:rsidP="004A653E">
      <w:pPr>
        <w:pStyle w:val="Authors"/>
        <w:framePr w:wrap="notBeside"/>
        <w:rPr>
          <w:lang w:val="es-ES"/>
        </w:rPr>
      </w:pPr>
      <w:r>
        <w:rPr>
          <w:vertAlign w:val="superscript"/>
          <w:lang w:val="es-ES"/>
        </w:rPr>
        <w:t>1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Universidad</w:t>
      </w:r>
      <w:proofErr w:type="gramEnd"/>
      <w:r>
        <w:rPr>
          <w:lang w:val="es-ES"/>
        </w:rPr>
        <w:t xml:space="preserve"> Autónoma de Bucaramanga</w:t>
      </w:r>
    </w:p>
    <w:p w14:paraId="47F32172" w14:textId="77777777" w:rsidR="00CD49E3" w:rsidRDefault="00CD49E3" w:rsidP="00672119">
      <w:pPr>
        <w:pStyle w:val="Abstract"/>
        <w:rPr>
          <w:lang w:val="es-ES"/>
        </w:rPr>
        <w:sectPr w:rsidR="00CD49E3" w:rsidSect="007645F0">
          <w:headerReference w:type="default" r:id="rId8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31AA949F" w14:textId="487EEA66" w:rsidR="00F260D0" w:rsidRPr="00672119" w:rsidRDefault="00F260D0" w:rsidP="00672119">
      <w:pPr>
        <w:pStyle w:val="Abstract"/>
        <w:rPr>
          <w:lang w:val="es-ES"/>
        </w:rPr>
      </w:pPr>
      <w:r w:rsidRPr="00672119">
        <w:rPr>
          <w:lang w:val="es-ES"/>
        </w:rPr>
        <w:t xml:space="preserve">Resumen </w:t>
      </w:r>
      <w:r w:rsidR="00931030">
        <w:rPr>
          <w:lang w:val="es-ES"/>
        </w:rPr>
        <w:t>–</w:t>
      </w:r>
      <w:r w:rsidRPr="00672119">
        <w:rPr>
          <w:lang w:val="es-ES"/>
        </w:rPr>
        <w:t xml:space="preserve"> </w:t>
      </w:r>
      <w:r w:rsidR="00931030">
        <w:rPr>
          <w:lang w:val="es-ES"/>
        </w:rPr>
        <w:t xml:space="preserve">Escribe aquí el resumen </w:t>
      </w:r>
      <w:proofErr w:type="spellStart"/>
      <w:r w:rsidR="00931030">
        <w:rPr>
          <w:lang w:val="es-ES"/>
        </w:rPr>
        <w:t>xD</w:t>
      </w:r>
      <w:proofErr w:type="spellEnd"/>
    </w:p>
    <w:p w14:paraId="78146C0E" w14:textId="77777777" w:rsidR="00F260D0" w:rsidRPr="00F260D0" w:rsidRDefault="00F260D0" w:rsidP="00CA72FF">
      <w:pPr>
        <w:jc w:val="both"/>
        <w:rPr>
          <w:lang w:val="es-ES"/>
        </w:rPr>
      </w:pPr>
    </w:p>
    <w:p w14:paraId="42823C30" w14:textId="77777777" w:rsidR="00583195" w:rsidRDefault="00583195" w:rsidP="00CA72FF">
      <w:pPr>
        <w:jc w:val="both"/>
        <w:rPr>
          <w:b/>
          <w:color w:val="000000"/>
          <w:sz w:val="18"/>
          <w:szCs w:val="18"/>
          <w:lang w:val="es-ES"/>
        </w:rPr>
      </w:pPr>
      <w:bookmarkStart w:id="0" w:name="PointTmp"/>
    </w:p>
    <w:p w14:paraId="194BD4E2" w14:textId="4E21E6AF" w:rsidR="00583195" w:rsidRPr="00672119" w:rsidRDefault="00583195" w:rsidP="00CA72FF">
      <w:pPr>
        <w:jc w:val="both"/>
        <w:rPr>
          <w:b/>
          <w:sz w:val="18"/>
          <w:szCs w:val="18"/>
          <w:lang w:val="es-ES"/>
        </w:rPr>
      </w:pPr>
      <w:r w:rsidRPr="00672119">
        <w:rPr>
          <w:b/>
          <w:color w:val="000000"/>
          <w:sz w:val="18"/>
          <w:szCs w:val="18"/>
          <w:lang w:val="es-ES"/>
        </w:rPr>
        <w:t xml:space="preserve">Índice de Términos - </w:t>
      </w:r>
      <w:r w:rsidR="000D5B4B">
        <w:rPr>
          <w:b/>
          <w:color w:val="000000"/>
          <w:sz w:val="18"/>
          <w:szCs w:val="18"/>
          <w:lang w:val="es-ES"/>
        </w:rPr>
        <w:t>ROS</w:t>
      </w:r>
    </w:p>
    <w:p w14:paraId="0D32949B" w14:textId="77777777" w:rsidR="00583195" w:rsidRPr="00672119" w:rsidRDefault="00583195" w:rsidP="00CA72FF">
      <w:pPr>
        <w:jc w:val="both"/>
        <w:rPr>
          <w:lang w:val="es-ES"/>
        </w:rPr>
      </w:pPr>
    </w:p>
    <w:bookmarkEnd w:id="0"/>
    <w:p w14:paraId="687BC21E" w14:textId="0D8D0AA4" w:rsidR="00F260D0" w:rsidRDefault="00870888" w:rsidP="00AB04BE">
      <w:pPr>
        <w:pStyle w:val="Ttulo1"/>
      </w:pPr>
      <w:r>
        <w:t>Cinemática</w:t>
      </w:r>
    </w:p>
    <w:p w14:paraId="71490CA4" w14:textId="26746224" w:rsidR="00B85710" w:rsidRDefault="005A29D4" w:rsidP="00870888">
      <w:pPr>
        <w:pStyle w:val="Ttulo2"/>
        <w:rPr>
          <w:lang w:val="es-ES"/>
        </w:rPr>
      </w:pPr>
      <w:r w:rsidRPr="005A29D4">
        <w:rPr>
          <w:lang w:val="es-ES"/>
        </w:rPr>
        <w:t xml:space="preserve"> </w:t>
      </w:r>
      <w:r w:rsidR="00870888">
        <w:rPr>
          <w:lang w:val="es-ES"/>
        </w:rPr>
        <w:t>Cinemática directa</w:t>
      </w:r>
    </w:p>
    <w:p w14:paraId="59E5CB6E" w14:textId="77777777" w:rsidR="00870888" w:rsidRPr="00870888" w:rsidRDefault="00870888" w:rsidP="00870888">
      <w:pPr>
        <w:rPr>
          <w:lang w:val="es-ES"/>
        </w:rPr>
      </w:pPr>
    </w:p>
    <w:p w14:paraId="1A76EA63" w14:textId="4831F165" w:rsidR="00097FD7" w:rsidRDefault="007F680B" w:rsidP="00CA72FF">
      <w:pPr>
        <w:jc w:val="both"/>
        <w:rPr>
          <w:lang w:val="es-ES"/>
        </w:rPr>
      </w:pPr>
      <w:r>
        <w:rPr>
          <w:lang w:val="es-ES"/>
        </w:rPr>
        <w:t xml:space="preserve">Para poder calcular la cinemática directa del robot, se utilizará el algoritmo de </w:t>
      </w:r>
      <w:proofErr w:type="spellStart"/>
      <w:r>
        <w:rPr>
          <w:lang w:val="es-ES"/>
        </w:rPr>
        <w:t>Denavit</w:t>
      </w:r>
      <w:proofErr w:type="spellEnd"/>
      <w:r>
        <w:rPr>
          <w:lang w:val="es-ES"/>
        </w:rPr>
        <w:t>-Hartenberg, el cual nos da los pasos para ubicar los sistemas de coordenadas locales en cada eslabón, y los ángulos y distancias necesarias para calcular las matrices de transformación.</w:t>
      </w:r>
    </w:p>
    <w:p w14:paraId="3F068616" w14:textId="7852BE06" w:rsidR="007F680B" w:rsidRDefault="007F680B" w:rsidP="00CA72FF">
      <w:pPr>
        <w:jc w:val="both"/>
        <w:rPr>
          <w:lang w:val="es-ES"/>
        </w:rPr>
      </w:pPr>
    </w:p>
    <w:p w14:paraId="1950E9B0" w14:textId="26C1805D" w:rsidR="007F680B" w:rsidRDefault="001C4BA4" w:rsidP="001C4BA4">
      <w:pPr>
        <w:pStyle w:val="Ttulo3"/>
        <w:rPr>
          <w:lang w:val="es-ES"/>
        </w:rPr>
      </w:pPr>
      <w:r>
        <w:rPr>
          <w:lang w:val="es-ES"/>
        </w:rPr>
        <w:t xml:space="preserve">Algoritmo de </w:t>
      </w:r>
      <w:proofErr w:type="spellStart"/>
      <w:r>
        <w:rPr>
          <w:lang w:val="es-ES"/>
        </w:rPr>
        <w:t>Denavit</w:t>
      </w:r>
      <w:proofErr w:type="spellEnd"/>
      <w:r>
        <w:rPr>
          <w:lang w:val="es-ES"/>
        </w:rPr>
        <w:t>-Hartenberg</w:t>
      </w:r>
    </w:p>
    <w:p w14:paraId="0A0F214D" w14:textId="77777777" w:rsidR="00252C2A" w:rsidRDefault="00252C2A" w:rsidP="00252C2A">
      <w:pPr>
        <w:rPr>
          <w:lang w:val="es-ES"/>
        </w:rPr>
      </w:pPr>
    </w:p>
    <w:p w14:paraId="2C3A8A84" w14:textId="1DD8F4EE" w:rsidR="001C4BA4" w:rsidRPr="00252C2A" w:rsidRDefault="001C4BA4" w:rsidP="001C4BA4">
      <w:pPr>
        <w:pStyle w:val="Prrafodelista"/>
        <w:numPr>
          <w:ilvl w:val="0"/>
          <w:numId w:val="18"/>
        </w:numPr>
        <w:rPr>
          <w:lang w:val="es-ES"/>
        </w:rPr>
      </w:pPr>
      <w:r w:rsidRPr="00252C2A">
        <w:rPr>
          <w:b/>
          <w:bCs/>
          <w:i/>
          <w:iCs/>
          <w:lang w:val="es-ES"/>
        </w:rPr>
        <w:t>D-H 1</w:t>
      </w:r>
      <w:r w:rsidR="00252C2A" w:rsidRPr="00252C2A">
        <w:rPr>
          <w:b/>
          <w:bCs/>
          <w:i/>
          <w:iCs/>
          <w:lang w:val="es-ES"/>
        </w:rPr>
        <w:t>:</w:t>
      </w:r>
      <w:r w:rsidR="00252C2A">
        <w:rPr>
          <w:lang w:val="es-ES"/>
        </w:rPr>
        <w:t xml:space="preserve"> </w:t>
      </w:r>
      <w:r w:rsidRPr="00252C2A">
        <w:rPr>
          <w:lang w:val="es-ES"/>
        </w:rPr>
        <w:t>Numerar los eslabones comenzando con 1 y acabando con n. Se enumerará como eslabón 0 a la base fija del robot.</w:t>
      </w:r>
    </w:p>
    <w:p w14:paraId="796B445D" w14:textId="232AA916" w:rsidR="001C4BA4" w:rsidRDefault="001C4BA4" w:rsidP="001C4BA4">
      <w:pPr>
        <w:rPr>
          <w:lang w:val="es-ES"/>
        </w:rPr>
      </w:pPr>
    </w:p>
    <w:p w14:paraId="4E617F88" w14:textId="77777777" w:rsidR="001C4BA4" w:rsidRDefault="001C4BA4" w:rsidP="001C4BA4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7A44808B" wp14:editId="59354564">
            <wp:extent cx="2018839" cy="2677363"/>
            <wp:effectExtent l="0" t="0" r="635" b="889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6" t="9164" r="17604" b="14375"/>
                    <a:stretch/>
                  </pic:blipFill>
                  <pic:spPr bwMode="auto">
                    <a:xfrm>
                      <a:off x="0" y="0"/>
                      <a:ext cx="2060139" cy="273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569DD" w14:textId="4DA4ACDF" w:rsidR="001C4BA4" w:rsidRDefault="001C4BA4" w:rsidP="001C4BA4">
      <w:pPr>
        <w:pStyle w:val="Descripcin"/>
        <w:jc w:val="center"/>
      </w:pPr>
      <w:r>
        <w:t xml:space="preserve">Fig. </w:t>
      </w:r>
      <w:fldSimple w:instr=" SEQ Fig. \* ARABIC ">
        <w:r w:rsidR="00E2799F">
          <w:rPr>
            <w:noProof/>
          </w:rPr>
          <w:t>1</w:t>
        </w:r>
      </w:fldSimple>
      <w:r>
        <w:t xml:space="preserve"> Paso 1 </w:t>
      </w:r>
      <w:proofErr w:type="spellStart"/>
      <w:r>
        <w:t>Denavit</w:t>
      </w:r>
      <w:proofErr w:type="spellEnd"/>
      <w:r>
        <w:t>-Hartenberg</w:t>
      </w:r>
    </w:p>
    <w:p w14:paraId="7351B200" w14:textId="79AFB933" w:rsidR="001C4BA4" w:rsidRDefault="001C4BA4" w:rsidP="001C4BA4">
      <w:pPr>
        <w:rPr>
          <w:lang w:val="es-ES"/>
        </w:rPr>
      </w:pPr>
    </w:p>
    <w:p w14:paraId="38D51EE6" w14:textId="655E0960" w:rsidR="00252C2A" w:rsidRPr="005C11CF" w:rsidRDefault="00252C2A" w:rsidP="00252C2A">
      <w:pPr>
        <w:pStyle w:val="Prrafodelista"/>
        <w:numPr>
          <w:ilvl w:val="0"/>
          <w:numId w:val="18"/>
        </w:numPr>
        <w:rPr>
          <w:b/>
          <w:bCs/>
          <w:i/>
          <w:iCs/>
          <w:lang w:val="es-ES"/>
        </w:rPr>
      </w:pPr>
      <w:r w:rsidRPr="00252C2A">
        <w:rPr>
          <w:b/>
          <w:bCs/>
          <w:i/>
          <w:iCs/>
          <w:lang w:val="es-ES"/>
        </w:rPr>
        <w:t>D-H 2</w:t>
      </w:r>
      <w:r>
        <w:rPr>
          <w:b/>
          <w:bCs/>
          <w:i/>
          <w:iCs/>
          <w:lang w:val="es-ES"/>
        </w:rPr>
        <w:t xml:space="preserve">: </w:t>
      </w:r>
      <w:r w:rsidRPr="00252C2A">
        <w:rPr>
          <w:lang w:val="es-ES"/>
        </w:rPr>
        <w:t>Numerar cada articulación comenzando por 1 y acabando en n.</w:t>
      </w:r>
    </w:p>
    <w:p w14:paraId="51F3B0B1" w14:textId="77777777" w:rsidR="005C11CF" w:rsidRDefault="005C11CF" w:rsidP="005C11CF">
      <w:pPr>
        <w:keepNext/>
        <w:jc w:val="center"/>
      </w:pPr>
      <w:r>
        <w:rPr>
          <w:b/>
          <w:bCs/>
          <w:i/>
          <w:iCs/>
          <w:noProof/>
          <w:lang w:val="es-ES"/>
        </w:rPr>
        <w:drawing>
          <wp:inline distT="0" distB="0" distL="0" distR="0" wp14:anchorId="0811DFE3" wp14:editId="60E2219B">
            <wp:extent cx="1900453" cy="2444908"/>
            <wp:effectExtent l="0" t="0" r="508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8" t="9422" r="17730" b="14442"/>
                    <a:stretch/>
                  </pic:blipFill>
                  <pic:spPr bwMode="auto">
                    <a:xfrm>
                      <a:off x="0" y="0"/>
                      <a:ext cx="1911685" cy="245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A12F" w14:textId="41CCA9CB" w:rsidR="005C11CF" w:rsidRDefault="005C11CF" w:rsidP="005C11CF">
      <w:pPr>
        <w:pStyle w:val="Descripcin"/>
        <w:jc w:val="center"/>
      </w:pPr>
      <w:r>
        <w:t xml:space="preserve">Fig. </w:t>
      </w:r>
      <w:fldSimple w:instr=" SEQ Fig. \* ARABIC ">
        <w:r w:rsidR="00E2799F">
          <w:rPr>
            <w:noProof/>
          </w:rPr>
          <w:t>2</w:t>
        </w:r>
      </w:fldSimple>
      <w:r>
        <w:t xml:space="preserve"> Paso 2 </w:t>
      </w:r>
      <w:proofErr w:type="spellStart"/>
      <w:r>
        <w:t>Denavit</w:t>
      </w:r>
      <w:proofErr w:type="spellEnd"/>
      <w:r>
        <w:t>-Hartenberg</w:t>
      </w:r>
    </w:p>
    <w:p w14:paraId="262C5F03" w14:textId="2EAA662E" w:rsidR="005C11CF" w:rsidRDefault="005C11CF" w:rsidP="005C11CF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D-H 3:</w:t>
      </w:r>
      <w:r>
        <w:rPr>
          <w:lang w:val="es-ES"/>
        </w:rPr>
        <w:t xml:space="preserve"> Localizar el eje de cada articulación.</w:t>
      </w:r>
    </w:p>
    <w:p w14:paraId="11A559E0" w14:textId="77777777" w:rsidR="005C11CF" w:rsidRDefault="005C11CF" w:rsidP="005C11CF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74813394" wp14:editId="59345AE4">
            <wp:extent cx="1977388" cy="2516429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4" t="9320" r="17418" b="13358"/>
                    <a:stretch/>
                  </pic:blipFill>
                  <pic:spPr bwMode="auto">
                    <a:xfrm>
                      <a:off x="0" y="0"/>
                      <a:ext cx="2039763" cy="259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EAC1B" w14:textId="0AC0A7CC" w:rsidR="005C11CF" w:rsidRDefault="005C11CF" w:rsidP="005C11CF">
      <w:pPr>
        <w:pStyle w:val="Descripcin"/>
        <w:jc w:val="center"/>
      </w:pPr>
      <w:r>
        <w:t xml:space="preserve">Fig. </w:t>
      </w:r>
      <w:fldSimple w:instr=" SEQ Fig. \* ARABIC ">
        <w:r w:rsidR="00E2799F">
          <w:rPr>
            <w:noProof/>
          </w:rPr>
          <w:t>3</w:t>
        </w:r>
      </w:fldSimple>
      <w:r>
        <w:t xml:space="preserve"> Paso 3 </w:t>
      </w:r>
      <w:proofErr w:type="spellStart"/>
      <w:r>
        <w:t>Denavit</w:t>
      </w:r>
      <w:proofErr w:type="spellEnd"/>
      <w:r>
        <w:t>-Hartenberg</w:t>
      </w:r>
    </w:p>
    <w:p w14:paraId="3D7F4DFC" w14:textId="4D95B122" w:rsidR="005C11CF" w:rsidRDefault="005C11CF" w:rsidP="005C11CF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lastRenderedPageBreak/>
        <w:t xml:space="preserve">D-H 4: </w:t>
      </w:r>
      <w:r w:rsidR="00CD49E3" w:rsidRPr="00CD49E3">
        <w:rPr>
          <w:lang w:val="es-ES"/>
        </w:rPr>
        <w:t xml:space="preserve">Para i de 0 a n-1 situar el eje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"/>
              </w:rPr>
              <m:t>i</m:t>
            </m:r>
          </m:sub>
        </m:sSub>
      </m:oMath>
      <w:r w:rsidR="00CD49E3" w:rsidRPr="00CD49E3">
        <w:rPr>
          <w:lang w:val="es-ES"/>
        </w:rPr>
        <w:t xml:space="preserve"> </w:t>
      </w:r>
      <w:r w:rsidR="00CD49E3">
        <w:rPr>
          <w:lang w:val="es-ES"/>
        </w:rPr>
        <w:t>sobre el eje de la articulación i+1.</w:t>
      </w:r>
    </w:p>
    <w:p w14:paraId="0BE2C8E8" w14:textId="77777777" w:rsidR="00CD49E3" w:rsidRDefault="00CD49E3" w:rsidP="00CD49E3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4A068356" wp14:editId="2D0F0ECE">
            <wp:extent cx="2193096" cy="2821330"/>
            <wp:effectExtent l="0" t="0" r="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2" t="8530" r="17023" b="13252"/>
                    <a:stretch/>
                  </pic:blipFill>
                  <pic:spPr bwMode="auto">
                    <a:xfrm>
                      <a:off x="0" y="0"/>
                      <a:ext cx="2201257" cy="283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9481C" w14:textId="5BE4E909" w:rsidR="00CD49E3" w:rsidRDefault="00CD49E3" w:rsidP="00CD49E3">
      <w:pPr>
        <w:pStyle w:val="Descripcin"/>
        <w:jc w:val="center"/>
      </w:pPr>
      <w:r>
        <w:t xml:space="preserve">Fig. </w:t>
      </w:r>
      <w:fldSimple w:instr=" SEQ Fig. \* ARABIC ">
        <w:r w:rsidR="00E2799F">
          <w:rPr>
            <w:noProof/>
          </w:rPr>
          <w:t>4</w:t>
        </w:r>
      </w:fldSimple>
      <w:r>
        <w:t xml:space="preserve"> Paso 4 </w:t>
      </w:r>
      <w:proofErr w:type="spellStart"/>
      <w:r>
        <w:t>Denavit</w:t>
      </w:r>
      <w:proofErr w:type="spellEnd"/>
      <w:r>
        <w:t>-Hartenberg.</w:t>
      </w:r>
    </w:p>
    <w:p w14:paraId="146794E6" w14:textId="3977536B" w:rsidR="00CD49E3" w:rsidRDefault="00CD49E3" w:rsidP="00CD49E3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D-H 5:</w:t>
      </w:r>
      <w:r>
        <w:rPr>
          <w:lang w:val="es-ES"/>
        </w:rPr>
        <w:t xml:space="preserve"> Situar el origen del sistema de la base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lang w:val="es-ES"/>
        </w:rPr>
        <w:t xml:space="preserve"> en cualquier punto del eje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lang w:val="es-ES"/>
        </w:rPr>
        <w:t xml:space="preserve">. Los ejes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lang w:val="es-ES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lang w:val="es-ES"/>
        </w:rPr>
        <w:t xml:space="preserve"> se situarán de modo que formen un sistema dextrógiro con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lang w:val="es-ES"/>
        </w:rPr>
        <w:t>.</w:t>
      </w:r>
    </w:p>
    <w:p w14:paraId="31C80C8F" w14:textId="77777777" w:rsidR="00CD49E3" w:rsidRPr="00CD49E3" w:rsidRDefault="00CD49E3" w:rsidP="00CD49E3">
      <w:pPr>
        <w:rPr>
          <w:lang w:val="es-ES"/>
        </w:rPr>
      </w:pPr>
    </w:p>
    <w:p w14:paraId="4E817C9C" w14:textId="77777777" w:rsidR="00CD49E3" w:rsidRDefault="00CD49E3" w:rsidP="00BA58B0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5DCD9AA9" wp14:editId="63B88947">
            <wp:extent cx="2406218" cy="3041951"/>
            <wp:effectExtent l="0" t="0" r="0" b="635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4" t="8527" r="17012" b="14364"/>
                    <a:stretch/>
                  </pic:blipFill>
                  <pic:spPr bwMode="auto">
                    <a:xfrm>
                      <a:off x="0" y="0"/>
                      <a:ext cx="2407133" cy="304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E6DD0" w14:textId="0A8999DD" w:rsidR="00CD49E3" w:rsidRDefault="00CD49E3" w:rsidP="00CD49E3">
      <w:pPr>
        <w:pStyle w:val="Descripcin"/>
        <w:jc w:val="center"/>
      </w:pPr>
      <w:r>
        <w:t xml:space="preserve">Fig. </w:t>
      </w:r>
      <w:fldSimple w:instr=" SEQ Fig. \* ARABIC ">
        <w:r w:rsidR="00E2799F">
          <w:rPr>
            <w:noProof/>
          </w:rPr>
          <w:t>5</w:t>
        </w:r>
      </w:fldSimple>
      <w:r>
        <w:t xml:space="preserve"> Paso 5 </w:t>
      </w:r>
      <w:proofErr w:type="spellStart"/>
      <w:r>
        <w:t>Denavit</w:t>
      </w:r>
      <w:proofErr w:type="spellEnd"/>
      <w:r>
        <w:t>-Hartenberg.</w:t>
      </w:r>
    </w:p>
    <w:p w14:paraId="33904A76" w14:textId="4752FCF4" w:rsidR="00BA58B0" w:rsidRDefault="00BA58B0" w:rsidP="00BA58B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D-H 6:</w:t>
      </w:r>
      <w:r>
        <w:rPr>
          <w:lang w:val="es-ES"/>
        </w:rPr>
        <w:t xml:space="preserve"> Para i de 1 a n-1, situar el sistema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en la intersección del eje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con la línea normal común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>.</w:t>
      </w:r>
    </w:p>
    <w:p w14:paraId="55BEE5D8" w14:textId="6C20C77F" w:rsidR="00BA58B0" w:rsidRDefault="00BA58B0" w:rsidP="00BA58B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</w:t>
      </w:r>
      <w:r w:rsidRPr="00BA58B0">
        <w:rPr>
          <w:b/>
          <w:bCs/>
          <w:i/>
          <w:iCs/>
          <w:lang w:val="es-ES"/>
        </w:rPr>
        <w:t>H 7</w:t>
      </w:r>
      <w:r>
        <w:rPr>
          <w:b/>
          <w:bCs/>
          <w:i/>
          <w:iCs/>
          <w:lang w:val="es-ES"/>
        </w:rPr>
        <w:t>:</w:t>
      </w:r>
      <w:r>
        <w:rPr>
          <w:lang w:val="es-ES"/>
        </w:rPr>
        <w:t xml:space="preserve"> Situar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en la línea normal común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>.</w:t>
      </w:r>
    </w:p>
    <w:p w14:paraId="40924314" w14:textId="3EB7B700" w:rsidR="00BA58B0" w:rsidRDefault="00BA58B0" w:rsidP="00BA58B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</w:t>
      </w:r>
      <w:r w:rsidRPr="00BA58B0">
        <w:rPr>
          <w:b/>
          <w:bCs/>
          <w:i/>
          <w:iCs/>
          <w:lang w:val="es-ES"/>
        </w:rPr>
        <w:t>H</w:t>
      </w:r>
      <w:r>
        <w:rPr>
          <w:b/>
          <w:bCs/>
          <w:i/>
          <w:iCs/>
          <w:lang w:val="es-ES"/>
        </w:rPr>
        <w:t xml:space="preserve"> 8: </w:t>
      </w:r>
      <w:r>
        <w:rPr>
          <w:lang w:val="es-ES"/>
        </w:rPr>
        <w:t xml:space="preserve">Situar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de modo que forme un sistema dextrógiro con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>.</w:t>
      </w:r>
    </w:p>
    <w:p w14:paraId="28F44BA0" w14:textId="66216680" w:rsidR="00BA58B0" w:rsidRDefault="00BA58B0" w:rsidP="00BA58B0">
      <w:pPr>
        <w:rPr>
          <w:lang w:val="es-ES"/>
        </w:rPr>
      </w:pPr>
    </w:p>
    <w:p w14:paraId="30D6BB50" w14:textId="77777777" w:rsidR="00BA58B0" w:rsidRDefault="00BA58B0" w:rsidP="00BA58B0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541F199A" wp14:editId="1CD3C4A0">
            <wp:extent cx="2040890" cy="2742502"/>
            <wp:effectExtent l="0" t="0" r="0" b="1270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" t="4378" r="17942" b="13556"/>
                    <a:stretch/>
                  </pic:blipFill>
                  <pic:spPr bwMode="auto">
                    <a:xfrm>
                      <a:off x="0" y="0"/>
                      <a:ext cx="2045470" cy="274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1E95" w14:textId="77D22F66" w:rsidR="00BA58B0" w:rsidRDefault="00BA58B0" w:rsidP="00BA58B0">
      <w:pPr>
        <w:pStyle w:val="Descripcin"/>
        <w:jc w:val="center"/>
      </w:pPr>
      <w:r>
        <w:t xml:space="preserve">Fig. </w:t>
      </w:r>
      <w:fldSimple w:instr=" SEQ Fig. \* ARABIC ">
        <w:r w:rsidR="00E2799F">
          <w:rPr>
            <w:noProof/>
          </w:rPr>
          <w:t>6</w:t>
        </w:r>
      </w:fldSimple>
      <w:r>
        <w:t xml:space="preserve"> Pasos 6, 7, y 8 </w:t>
      </w:r>
      <w:proofErr w:type="spellStart"/>
      <w:r>
        <w:t>Denavit</w:t>
      </w:r>
      <w:proofErr w:type="spellEnd"/>
      <w:r>
        <w:t>-Hartenberg.</w:t>
      </w:r>
    </w:p>
    <w:p w14:paraId="24183F7A" w14:textId="45A5806E" w:rsidR="00E2799F" w:rsidRDefault="00E2799F" w:rsidP="00E2799F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D-H 9:</w:t>
      </w:r>
      <w:r>
        <w:rPr>
          <w:lang w:val="es-ES"/>
        </w:rPr>
        <w:t xml:space="preserve"> Situar el sistema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</m:oMath>
      <w:r>
        <w:rPr>
          <w:lang w:val="es-ES"/>
        </w:rPr>
        <w:t xml:space="preserve"> en el extremo del robot de modo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</m:oMath>
      <w:r>
        <w:rPr>
          <w:lang w:val="es-ES"/>
        </w:rPr>
        <w:t xml:space="preserve"> coincida con la dirección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n-1</m:t>
            </m:r>
          </m:sub>
        </m:sSub>
      </m:oMath>
      <w:r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</m:oMath>
      <w:r>
        <w:rPr>
          <w:lang w:val="es-ES"/>
        </w:rPr>
        <w:t xml:space="preserve"> sea normal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n-1</m:t>
            </m:r>
          </m:sub>
        </m:sSub>
      </m:oMath>
      <w:r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</m:oMath>
      <w:r>
        <w:rPr>
          <w:lang w:val="es-ES"/>
        </w:rPr>
        <w:t>.</w:t>
      </w:r>
    </w:p>
    <w:p w14:paraId="11E88647" w14:textId="77777777" w:rsidR="00E2799F" w:rsidRDefault="00E2799F" w:rsidP="00E2799F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5DEBBCA7" wp14:editId="4C35E5F4">
            <wp:extent cx="2517538" cy="3083663"/>
            <wp:effectExtent l="0" t="0" r="0" b="2540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2" t="6745" r="14054" b="15090"/>
                    <a:stretch/>
                  </pic:blipFill>
                  <pic:spPr bwMode="auto">
                    <a:xfrm>
                      <a:off x="0" y="0"/>
                      <a:ext cx="2518523" cy="308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CD7F8" w14:textId="1EBFF772" w:rsidR="00E2799F" w:rsidRDefault="00E2799F" w:rsidP="00E2799F">
      <w:pPr>
        <w:pStyle w:val="Descripcin"/>
        <w:jc w:val="center"/>
      </w:pPr>
      <w:r>
        <w:t xml:space="preserve">Fig. </w:t>
      </w:r>
      <w:fldSimple w:instr=" SEQ Fig. \* ARABIC ">
        <w:r>
          <w:rPr>
            <w:noProof/>
          </w:rPr>
          <w:t>7</w:t>
        </w:r>
      </w:fldSimple>
      <w:r>
        <w:t xml:space="preserve"> Paso 9 </w:t>
      </w:r>
      <w:proofErr w:type="spellStart"/>
      <w:r>
        <w:t>Denavit</w:t>
      </w:r>
      <w:proofErr w:type="spellEnd"/>
      <w:r>
        <w:t>-Hartenberg.</w:t>
      </w:r>
    </w:p>
    <w:p w14:paraId="4584913A" w14:textId="7799A123" w:rsidR="00E2799F" w:rsidRDefault="00E2799F" w:rsidP="00E2799F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D-H 10:</w:t>
      </w:r>
      <w:r>
        <w:rPr>
          <w:lang w:val="es-ES"/>
        </w:rPr>
        <w:t xml:space="preserve"> Obtener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θ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como el ángulo que hay que girar en torno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>
        <w:rPr>
          <w:lang w:val="es-ES"/>
        </w:rPr>
        <w:t xml:space="preserve"> para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queden paralelos.</w:t>
      </w:r>
    </w:p>
    <w:p w14:paraId="5BC7B71F" w14:textId="6B115FA5" w:rsidR="00E2799F" w:rsidRDefault="00E2799F" w:rsidP="00E2799F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 xml:space="preserve">D-H 11: </w:t>
      </w:r>
      <w:r>
        <w:rPr>
          <w:lang w:val="es-ES"/>
        </w:rPr>
        <w:t xml:space="preserve">Obtener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como la distancia, medida a lo largo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>
        <w:rPr>
          <w:lang w:val="es-ES"/>
        </w:rPr>
        <w:t xml:space="preserve">, que habría que desplazar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 w:rsidR="007F5099">
        <w:rPr>
          <w:lang w:val="es-ES"/>
        </w:rPr>
        <w:t xml:space="preserve"> para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 w:rsidR="007F5099"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 w:rsidR="007F5099">
        <w:rPr>
          <w:lang w:val="es-ES"/>
        </w:rPr>
        <w:t xml:space="preserve"> quedasen alineados.</w:t>
      </w:r>
    </w:p>
    <w:p w14:paraId="148F3A00" w14:textId="44D4C09E" w:rsidR="007F5099" w:rsidRDefault="007F5099" w:rsidP="00E2799F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D-H 12:</w:t>
      </w:r>
      <w:r>
        <w:rPr>
          <w:lang w:val="es-ES"/>
        </w:rPr>
        <w:t xml:space="preserve"> Obtener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como la distancia medida a lo largo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que habría que desplazar el nuevo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>
        <w:rPr>
          <w:lang w:val="es-ES"/>
        </w:rPr>
        <w:t xml:space="preserve"> para que su origen coincidiese con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>.</w:t>
      </w:r>
    </w:p>
    <w:p w14:paraId="30EE4E0F" w14:textId="15E6212C" w:rsidR="007F5099" w:rsidRDefault="007F5099" w:rsidP="00E2799F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i/>
          <w:iCs/>
          <w:lang w:val="es-ES"/>
        </w:rPr>
        <w:t>D-H 13:</w:t>
      </w:r>
      <w:r>
        <w:rPr>
          <w:lang w:val="es-ES"/>
        </w:rPr>
        <w:t xml:space="preserve"> Obtener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α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como el ángulo que habría que girar en torno 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, para que el nuevo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i-1</m:t>
            </m:r>
          </m:sub>
        </m:sSub>
      </m:oMath>
      <w:r>
        <w:rPr>
          <w:lang w:val="es-ES"/>
        </w:rPr>
        <w:t xml:space="preserve"> coincidiese totalmente con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>.</w:t>
      </w:r>
    </w:p>
    <w:p w14:paraId="3893580C" w14:textId="7D647321" w:rsidR="00093EEC" w:rsidRDefault="00093EEC" w:rsidP="00093EEC">
      <w:pPr>
        <w:rPr>
          <w:lang w:val="es-ES"/>
        </w:rPr>
      </w:pPr>
    </w:p>
    <w:p w14:paraId="115C9B38" w14:textId="6989E468" w:rsidR="00890BF3" w:rsidRDefault="00890BF3" w:rsidP="00890BF3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Ángulos y distancias para obtener las matrices de transformación.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093EEC" w14:paraId="444CF655" w14:textId="77777777" w:rsidTr="004405FF">
        <w:trPr>
          <w:jc w:val="center"/>
        </w:trPr>
        <w:tc>
          <w:tcPr>
            <w:tcW w:w="1006" w:type="dxa"/>
            <w:shd w:val="clear" w:color="auto" w:fill="D0CECE" w:themeFill="background2" w:themeFillShade="E6"/>
          </w:tcPr>
          <w:p w14:paraId="2A4DA2BA" w14:textId="1C0B1FCC" w:rsidR="00093EEC" w:rsidRDefault="00093EEC" w:rsidP="00093EEC">
            <w:pPr>
              <w:jc w:val="center"/>
            </w:pPr>
            <w:r>
              <w:t>Eslabón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7F68883E" w14:textId="0BA0E659" w:rsidR="00093EEC" w:rsidRDefault="00093EEC" w:rsidP="00093EE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890BF3">
              <w:t xml:space="preserve"> [°]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683FA815" w14:textId="1E8B4363" w:rsidR="00093EEC" w:rsidRDefault="00093EEC" w:rsidP="00093EE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890BF3">
              <w:t xml:space="preserve"> [mm]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6D202DAE" w14:textId="6541B667" w:rsidR="00093EEC" w:rsidRDefault="00093EEC" w:rsidP="00093EE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890BF3">
              <w:t xml:space="preserve"> [mm]</w:t>
            </w:r>
          </w:p>
        </w:tc>
        <w:tc>
          <w:tcPr>
            <w:tcW w:w="1006" w:type="dxa"/>
            <w:shd w:val="clear" w:color="auto" w:fill="D0CECE" w:themeFill="background2" w:themeFillShade="E6"/>
          </w:tcPr>
          <w:p w14:paraId="06855650" w14:textId="4240DDC5" w:rsidR="00093EEC" w:rsidRDefault="00093EEC" w:rsidP="00093EE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890BF3">
              <w:t xml:space="preserve"> [°]</w:t>
            </w:r>
          </w:p>
        </w:tc>
      </w:tr>
      <w:tr w:rsidR="00093EEC" w14:paraId="3F4683C9" w14:textId="77777777" w:rsidTr="00093EEC">
        <w:trPr>
          <w:jc w:val="center"/>
        </w:trPr>
        <w:tc>
          <w:tcPr>
            <w:tcW w:w="1006" w:type="dxa"/>
          </w:tcPr>
          <w:p w14:paraId="5792E85B" w14:textId="52A24B57" w:rsidR="00093EEC" w:rsidRDefault="00093EEC" w:rsidP="00093EEC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39E8BDDB" w14:textId="31154E07" w:rsidR="00093EEC" w:rsidRDefault="00093EEC" w:rsidP="00093EEC">
            <w:pPr>
              <w:jc w:val="center"/>
            </w:pPr>
            <w:r>
              <w:t xml:space="preserve">90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006" w:type="dxa"/>
          </w:tcPr>
          <w:p w14:paraId="30C84962" w14:textId="0D704070" w:rsidR="00093EEC" w:rsidRDefault="00093EEC" w:rsidP="00093EEC">
            <w:pPr>
              <w:jc w:val="center"/>
            </w:pPr>
            <w:r>
              <w:t>100</w:t>
            </w:r>
          </w:p>
        </w:tc>
        <w:tc>
          <w:tcPr>
            <w:tcW w:w="1006" w:type="dxa"/>
          </w:tcPr>
          <w:p w14:paraId="0EB411BE" w14:textId="73940479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2D195109" w14:textId="15D31DA5" w:rsidR="00093EEC" w:rsidRDefault="00093EEC" w:rsidP="00093EEC">
            <w:pPr>
              <w:jc w:val="center"/>
            </w:pPr>
            <w:r>
              <w:t>90</w:t>
            </w:r>
          </w:p>
        </w:tc>
      </w:tr>
      <w:tr w:rsidR="00093EEC" w14:paraId="7DB7B097" w14:textId="77777777" w:rsidTr="00093EEC">
        <w:trPr>
          <w:jc w:val="center"/>
        </w:trPr>
        <w:tc>
          <w:tcPr>
            <w:tcW w:w="1006" w:type="dxa"/>
          </w:tcPr>
          <w:p w14:paraId="0F3A94BB" w14:textId="373121B2" w:rsidR="00093EEC" w:rsidRDefault="00093EEC" w:rsidP="00093EEC">
            <w:pPr>
              <w:jc w:val="center"/>
            </w:pPr>
            <w:r>
              <w:t>2</w:t>
            </w:r>
          </w:p>
        </w:tc>
        <w:tc>
          <w:tcPr>
            <w:tcW w:w="1006" w:type="dxa"/>
          </w:tcPr>
          <w:p w14:paraId="55689430" w14:textId="4123B094" w:rsidR="00093EEC" w:rsidRDefault="00093EEC" w:rsidP="00093EEC">
            <w:pPr>
              <w:jc w:val="center"/>
            </w:pPr>
            <w:r>
              <w:t xml:space="preserve">90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006" w:type="dxa"/>
          </w:tcPr>
          <w:p w14:paraId="2809CF81" w14:textId="36948A4B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1B6A4814" w14:textId="1E1D60CC" w:rsidR="00093EEC" w:rsidRDefault="00093EEC" w:rsidP="00093EEC">
            <w:pPr>
              <w:jc w:val="center"/>
            </w:pPr>
            <w:r>
              <w:t>530</w:t>
            </w:r>
          </w:p>
        </w:tc>
        <w:tc>
          <w:tcPr>
            <w:tcW w:w="1006" w:type="dxa"/>
          </w:tcPr>
          <w:p w14:paraId="575BF44A" w14:textId="68174248" w:rsidR="00093EEC" w:rsidRDefault="00093EEC" w:rsidP="00093EEC">
            <w:pPr>
              <w:jc w:val="center"/>
            </w:pPr>
            <w:r>
              <w:t>0</w:t>
            </w:r>
          </w:p>
        </w:tc>
      </w:tr>
      <w:tr w:rsidR="00093EEC" w14:paraId="331CC682" w14:textId="77777777" w:rsidTr="00093EEC">
        <w:trPr>
          <w:jc w:val="center"/>
        </w:trPr>
        <w:tc>
          <w:tcPr>
            <w:tcW w:w="1006" w:type="dxa"/>
          </w:tcPr>
          <w:p w14:paraId="0AFE9EC6" w14:textId="72E68260" w:rsidR="00093EEC" w:rsidRDefault="00093EEC" w:rsidP="00093EEC">
            <w:pPr>
              <w:jc w:val="center"/>
            </w:pPr>
            <w:r>
              <w:t>3</w:t>
            </w:r>
          </w:p>
        </w:tc>
        <w:tc>
          <w:tcPr>
            <w:tcW w:w="1006" w:type="dxa"/>
          </w:tcPr>
          <w:p w14:paraId="651DC69A" w14:textId="5C2081A8" w:rsidR="00093EEC" w:rsidRDefault="00093EEC" w:rsidP="00093EEC">
            <w:pPr>
              <w:jc w:val="center"/>
            </w:pPr>
            <w:r>
              <w:t xml:space="preserve">180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006" w:type="dxa"/>
          </w:tcPr>
          <w:p w14:paraId="4258F662" w14:textId="71115ED7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69F0F1C7" w14:textId="42704F3F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5B7859E0" w14:textId="20CBA62C" w:rsidR="00093EEC" w:rsidRDefault="00093EEC" w:rsidP="00093EEC">
            <w:pPr>
              <w:jc w:val="center"/>
            </w:pPr>
            <w:r>
              <w:t>-90</w:t>
            </w:r>
          </w:p>
        </w:tc>
      </w:tr>
      <w:tr w:rsidR="00093EEC" w14:paraId="1C7CDACC" w14:textId="77777777" w:rsidTr="00093EEC">
        <w:trPr>
          <w:jc w:val="center"/>
        </w:trPr>
        <w:tc>
          <w:tcPr>
            <w:tcW w:w="1006" w:type="dxa"/>
          </w:tcPr>
          <w:p w14:paraId="71F844C9" w14:textId="10249F7A" w:rsidR="00093EEC" w:rsidRDefault="00093EEC" w:rsidP="00093EEC">
            <w:pPr>
              <w:jc w:val="center"/>
            </w:pPr>
            <w:r>
              <w:t>4</w:t>
            </w:r>
          </w:p>
        </w:tc>
        <w:tc>
          <w:tcPr>
            <w:tcW w:w="1006" w:type="dxa"/>
          </w:tcPr>
          <w:p w14:paraId="5C73D1DF" w14:textId="16889708" w:rsidR="00093EEC" w:rsidRDefault="00093EEC" w:rsidP="00093EEC">
            <w:pPr>
              <w:jc w:val="center"/>
            </w:pPr>
            <w:r>
              <w:t xml:space="preserve">180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1006" w:type="dxa"/>
          </w:tcPr>
          <w:p w14:paraId="624745C8" w14:textId="541ED397" w:rsidR="00093EEC" w:rsidRDefault="00093EEC" w:rsidP="00093EEC">
            <w:pPr>
              <w:jc w:val="center"/>
            </w:pPr>
            <w:r>
              <w:t>580</w:t>
            </w:r>
          </w:p>
        </w:tc>
        <w:tc>
          <w:tcPr>
            <w:tcW w:w="1006" w:type="dxa"/>
          </w:tcPr>
          <w:p w14:paraId="634CE777" w14:textId="3DA828BD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1858A9F5" w14:textId="38846736" w:rsidR="00093EEC" w:rsidRDefault="00093EEC" w:rsidP="00093EEC">
            <w:pPr>
              <w:jc w:val="center"/>
            </w:pPr>
            <w:r>
              <w:t>-90</w:t>
            </w:r>
          </w:p>
        </w:tc>
      </w:tr>
      <w:tr w:rsidR="00093EEC" w14:paraId="44BB9295" w14:textId="77777777" w:rsidTr="00093EEC">
        <w:trPr>
          <w:jc w:val="center"/>
        </w:trPr>
        <w:tc>
          <w:tcPr>
            <w:tcW w:w="1006" w:type="dxa"/>
          </w:tcPr>
          <w:p w14:paraId="7CE27FD3" w14:textId="6806D5DF" w:rsidR="00093EEC" w:rsidRDefault="00093EEC" w:rsidP="00093EEC">
            <w:pPr>
              <w:jc w:val="center"/>
            </w:pPr>
            <w:r>
              <w:t>5</w:t>
            </w:r>
          </w:p>
        </w:tc>
        <w:tc>
          <w:tcPr>
            <w:tcW w:w="1006" w:type="dxa"/>
          </w:tcPr>
          <w:p w14:paraId="184EB8F1" w14:textId="6D023415" w:rsidR="00093EEC" w:rsidRDefault="00093EEC" w:rsidP="00093EEC">
            <w:pPr>
              <w:jc w:val="center"/>
            </w:pPr>
            <w:r>
              <w:t xml:space="preserve">180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</w:p>
        </w:tc>
        <w:tc>
          <w:tcPr>
            <w:tcW w:w="1006" w:type="dxa"/>
          </w:tcPr>
          <w:p w14:paraId="1F19AF9F" w14:textId="3FCF855A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377337D6" w14:textId="5B7180C9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5A31D4BF" w14:textId="4F44851E" w:rsidR="00093EEC" w:rsidRDefault="00093EEC" w:rsidP="00093EEC">
            <w:pPr>
              <w:jc w:val="center"/>
            </w:pPr>
            <w:r>
              <w:t>-90</w:t>
            </w:r>
          </w:p>
        </w:tc>
      </w:tr>
      <w:tr w:rsidR="00093EEC" w14:paraId="0BB5EF57" w14:textId="77777777" w:rsidTr="00093EEC">
        <w:trPr>
          <w:jc w:val="center"/>
        </w:trPr>
        <w:tc>
          <w:tcPr>
            <w:tcW w:w="1006" w:type="dxa"/>
          </w:tcPr>
          <w:p w14:paraId="6AF326E2" w14:textId="6947C1F2" w:rsidR="00093EEC" w:rsidRDefault="00093EEC" w:rsidP="00093EEC">
            <w:pPr>
              <w:jc w:val="center"/>
            </w:pPr>
            <w:r>
              <w:t>6</w:t>
            </w:r>
          </w:p>
        </w:tc>
        <w:tc>
          <w:tcPr>
            <w:tcW w:w="1006" w:type="dxa"/>
          </w:tcPr>
          <w:p w14:paraId="0D279441" w14:textId="4D859E83" w:rsidR="00093EEC" w:rsidRDefault="00093EEC" w:rsidP="00093EEC">
            <w:pPr>
              <w:jc w:val="center"/>
            </w:pPr>
            <w:r>
              <w:t xml:space="preserve">180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</w:p>
        </w:tc>
        <w:tc>
          <w:tcPr>
            <w:tcW w:w="1006" w:type="dxa"/>
          </w:tcPr>
          <w:p w14:paraId="426F47AC" w14:textId="4AF827CF" w:rsidR="00093EEC" w:rsidRDefault="00093EEC" w:rsidP="00093EEC">
            <w:pPr>
              <w:jc w:val="center"/>
            </w:pPr>
            <w:r>
              <w:t>210</w:t>
            </w:r>
          </w:p>
        </w:tc>
        <w:tc>
          <w:tcPr>
            <w:tcW w:w="1006" w:type="dxa"/>
          </w:tcPr>
          <w:p w14:paraId="421D64F4" w14:textId="2D1C0EE9" w:rsidR="00093EEC" w:rsidRDefault="00093EEC" w:rsidP="00093EEC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7CB6CBD0" w14:textId="2874CAE6" w:rsidR="00093EEC" w:rsidRDefault="00093EEC" w:rsidP="00093EEC">
            <w:pPr>
              <w:jc w:val="center"/>
            </w:pPr>
            <w:r>
              <w:t>0</w:t>
            </w:r>
          </w:p>
        </w:tc>
      </w:tr>
    </w:tbl>
    <w:p w14:paraId="11A1AC88" w14:textId="4D88AD6D" w:rsidR="00093EEC" w:rsidRDefault="00093EEC" w:rsidP="00093EEC"/>
    <w:p w14:paraId="0F7206CB" w14:textId="41711931" w:rsidR="00890BF3" w:rsidRDefault="00890BF3" w:rsidP="00890BF3">
      <w:pPr>
        <w:pStyle w:val="Prrafodelista"/>
        <w:numPr>
          <w:ilvl w:val="0"/>
          <w:numId w:val="18"/>
        </w:numPr>
      </w:pPr>
      <w:r>
        <w:rPr>
          <w:b/>
          <w:bCs/>
          <w:i/>
          <w:iCs/>
        </w:rPr>
        <w:t xml:space="preserve">D-H 14: </w:t>
      </w:r>
      <w:r>
        <w:t xml:space="preserve">Obtener las matrices de transformación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2AE031F6" w14:textId="494053D5" w:rsidR="00BD6E0A" w:rsidRDefault="00BD6E0A" w:rsidP="00BD6E0A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9"/>
      </w:tblGrid>
      <w:tr w:rsidR="00BD6E0A" w14:paraId="651501C0" w14:textId="77777777" w:rsidTr="0002787F">
        <w:trPr>
          <w:jc w:val="center"/>
        </w:trPr>
        <w:tc>
          <w:tcPr>
            <w:tcW w:w="4531" w:type="dxa"/>
            <w:vAlign w:val="center"/>
          </w:tcPr>
          <w:p w14:paraId="30908822" w14:textId="7BDDE491" w:rsidR="00BD6E0A" w:rsidRDefault="0002787F" w:rsidP="0002787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+90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  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+90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+90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+90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100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14:paraId="33C34403" w14:textId="389B3FD4" w:rsidR="00BD6E0A" w:rsidRPr="00BD6E0A" w:rsidRDefault="00BD6E0A" w:rsidP="0002787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(1)</w:t>
            </w:r>
          </w:p>
        </w:tc>
      </w:tr>
    </w:tbl>
    <w:p w14:paraId="43DCFD74" w14:textId="77777777" w:rsidR="00BD6E0A" w:rsidRDefault="00BD6E0A" w:rsidP="00BD6E0A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03"/>
      </w:tblGrid>
      <w:tr w:rsidR="00A02F03" w:rsidRPr="00B7759B" w14:paraId="21742A37" w14:textId="77777777" w:rsidTr="00773F41">
        <w:trPr>
          <w:jc w:val="center"/>
        </w:trPr>
        <w:tc>
          <w:tcPr>
            <w:tcW w:w="4678" w:type="dxa"/>
            <w:vAlign w:val="center"/>
          </w:tcPr>
          <w:p w14:paraId="58D44AE3" w14:textId="4832D8FD" w:rsidR="00773F41" w:rsidRPr="00B7759B" w:rsidRDefault="00773F41" w:rsidP="00466658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+90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+90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530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+90)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+90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+90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530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+90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            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              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             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 xml:space="preserve">               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" w:type="dxa"/>
            <w:vAlign w:val="center"/>
          </w:tcPr>
          <w:p w14:paraId="6349CE17" w14:textId="1E3B6CB6" w:rsidR="00773F41" w:rsidRPr="00B7759B" w:rsidRDefault="00773F41" w:rsidP="00466658">
            <w:pPr>
              <w:jc w:val="center"/>
              <w:rPr>
                <w:i/>
                <w:iCs/>
                <w:sz w:val="16"/>
                <w:szCs w:val="16"/>
              </w:rPr>
            </w:pPr>
            <w:r w:rsidRPr="00B7759B">
              <w:rPr>
                <w:i/>
                <w:iCs/>
                <w:sz w:val="16"/>
                <w:szCs w:val="16"/>
              </w:rPr>
              <w:t>(2)</w:t>
            </w:r>
          </w:p>
        </w:tc>
      </w:tr>
    </w:tbl>
    <w:p w14:paraId="43C3DF58" w14:textId="0EFD3295" w:rsidR="00890BF3" w:rsidRDefault="00890BF3" w:rsidP="00890BF3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9"/>
      </w:tblGrid>
      <w:tr w:rsidR="00A02F03" w14:paraId="1FB1EABE" w14:textId="77777777" w:rsidTr="00B7759B">
        <w:trPr>
          <w:jc w:val="center"/>
        </w:trPr>
        <w:tc>
          <w:tcPr>
            <w:tcW w:w="4531" w:type="dxa"/>
            <w:vAlign w:val="center"/>
          </w:tcPr>
          <w:p w14:paraId="70E269CF" w14:textId="27283FE9" w:rsidR="00A02F03" w:rsidRDefault="00A02F03" w:rsidP="004666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+180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+180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+180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14:paraId="39021379" w14:textId="3A28232F" w:rsidR="00A02F03" w:rsidRPr="00BD6E0A" w:rsidRDefault="00A02F03" w:rsidP="004666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(3)</w:t>
            </w:r>
          </w:p>
        </w:tc>
      </w:tr>
    </w:tbl>
    <w:p w14:paraId="228A27CB" w14:textId="48431300" w:rsidR="00890BF3" w:rsidRDefault="00890BF3" w:rsidP="00890BF3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9"/>
      </w:tblGrid>
      <w:tr w:rsidR="00466658" w14:paraId="7BC7AABD" w14:textId="77777777" w:rsidTr="00466658">
        <w:trPr>
          <w:jc w:val="center"/>
        </w:trPr>
        <w:tc>
          <w:tcPr>
            <w:tcW w:w="4531" w:type="dxa"/>
            <w:vAlign w:val="center"/>
          </w:tcPr>
          <w:p w14:paraId="4E289760" w14:textId="6AB33489" w:rsidR="00466658" w:rsidRDefault="00466658" w:rsidP="004666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+180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+180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 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+180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580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14:paraId="06440D87" w14:textId="6C1E1216" w:rsidR="00466658" w:rsidRPr="00BD6E0A" w:rsidRDefault="00466658" w:rsidP="004666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(4)</w:t>
            </w:r>
          </w:p>
        </w:tc>
      </w:tr>
    </w:tbl>
    <w:p w14:paraId="503CCB2E" w14:textId="7CB8638A" w:rsidR="00A02F03" w:rsidRDefault="00A02F03" w:rsidP="00890BF3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9"/>
      </w:tblGrid>
      <w:tr w:rsidR="0082694A" w14:paraId="080D5AC1" w14:textId="77777777" w:rsidTr="00032B22">
        <w:trPr>
          <w:jc w:val="center"/>
        </w:trPr>
        <w:tc>
          <w:tcPr>
            <w:tcW w:w="4531" w:type="dxa"/>
            <w:vAlign w:val="center"/>
          </w:tcPr>
          <w:p w14:paraId="447F4436" w14:textId="73AA635F" w:rsidR="0082694A" w:rsidRDefault="0082694A" w:rsidP="00032B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+180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+180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 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+180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14:paraId="6168AEF8" w14:textId="4F4B8F18" w:rsidR="0082694A" w:rsidRPr="00BD6E0A" w:rsidRDefault="0082694A" w:rsidP="00032B2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r>
              <w:rPr>
                <w:i/>
                <w:iCs/>
              </w:rPr>
              <w:t>5</w:t>
            </w:r>
            <w:r>
              <w:rPr>
                <w:i/>
                <w:iCs/>
              </w:rPr>
              <w:t>)</w:t>
            </w:r>
          </w:p>
        </w:tc>
      </w:tr>
    </w:tbl>
    <w:p w14:paraId="48CFA8DB" w14:textId="20BD7C57" w:rsidR="00466658" w:rsidRDefault="00466658" w:rsidP="00890BF3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9"/>
      </w:tblGrid>
      <w:tr w:rsidR="0082694A" w14:paraId="4F30819E" w14:textId="77777777" w:rsidTr="00032B22">
        <w:trPr>
          <w:jc w:val="center"/>
        </w:trPr>
        <w:tc>
          <w:tcPr>
            <w:tcW w:w="4531" w:type="dxa"/>
            <w:vAlign w:val="center"/>
          </w:tcPr>
          <w:p w14:paraId="62D29BE9" w14:textId="19DFD396" w:rsidR="0082694A" w:rsidRDefault="0082694A" w:rsidP="00032B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+180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+180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+180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14:paraId="44B42D09" w14:textId="2C1CA06A" w:rsidR="0082694A" w:rsidRPr="00BD6E0A" w:rsidRDefault="0082694A" w:rsidP="00032B2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r>
              <w:rPr>
                <w:i/>
                <w:iCs/>
              </w:rPr>
              <w:t>6</w:t>
            </w:r>
            <w:r>
              <w:rPr>
                <w:i/>
                <w:iCs/>
              </w:rPr>
              <w:t>)</w:t>
            </w:r>
          </w:p>
        </w:tc>
      </w:tr>
    </w:tbl>
    <w:p w14:paraId="2057C94F" w14:textId="1E076B54" w:rsidR="0082694A" w:rsidRDefault="0082694A" w:rsidP="00890BF3"/>
    <w:p w14:paraId="1DAD45C4" w14:textId="26F3C5A0" w:rsidR="00B7759B" w:rsidRDefault="00B7759B" w:rsidP="00B7759B">
      <w:pPr>
        <w:pStyle w:val="Prrafodelista"/>
        <w:numPr>
          <w:ilvl w:val="0"/>
          <w:numId w:val="18"/>
        </w:numPr>
      </w:pPr>
      <w:r>
        <w:rPr>
          <w:b/>
          <w:bCs/>
          <w:i/>
          <w:iCs/>
        </w:rPr>
        <w:t>D-H 15:</w:t>
      </w:r>
      <w:r>
        <w:t xml:space="preserve"> Obtener la matriz de transformación que relaciona el sistema base con el del extremo del robot.</w:t>
      </w:r>
    </w:p>
    <w:p w14:paraId="70F15E38" w14:textId="4983BAF5" w:rsidR="00B7759B" w:rsidRDefault="00B7759B" w:rsidP="00B7759B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9"/>
      </w:tblGrid>
      <w:tr w:rsidR="00B7759B" w14:paraId="20F7D81E" w14:textId="77777777" w:rsidTr="00032B22">
        <w:trPr>
          <w:jc w:val="center"/>
        </w:trPr>
        <w:tc>
          <w:tcPr>
            <w:tcW w:w="4531" w:type="dxa"/>
            <w:vAlign w:val="center"/>
          </w:tcPr>
          <w:p w14:paraId="775994B2" w14:textId="144B2C1F" w:rsidR="00B7759B" w:rsidRDefault="00B7759B" w:rsidP="00032B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99" w:type="dxa"/>
            <w:vAlign w:val="center"/>
          </w:tcPr>
          <w:p w14:paraId="42AA792F" w14:textId="4829CFC3" w:rsidR="00B7759B" w:rsidRPr="00BD6E0A" w:rsidRDefault="00B7759B" w:rsidP="00032B2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r>
              <w:rPr>
                <w:i/>
                <w:iCs/>
              </w:rPr>
              <w:t>7</w:t>
            </w:r>
            <w:r>
              <w:rPr>
                <w:i/>
                <w:iCs/>
              </w:rPr>
              <w:t>)</w:t>
            </w:r>
          </w:p>
        </w:tc>
      </w:tr>
    </w:tbl>
    <w:p w14:paraId="5DA824DD" w14:textId="77777777" w:rsidR="00B7759B" w:rsidRPr="00093EEC" w:rsidRDefault="00B7759B" w:rsidP="00B7759B"/>
    <w:sectPr w:rsidR="00B7759B" w:rsidRPr="00093EEC" w:rsidSect="00CD49E3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2EDA4" w14:textId="77777777" w:rsidR="0055567C" w:rsidRDefault="0055567C" w:rsidP="00F260D0">
      <w:r>
        <w:separator/>
      </w:r>
    </w:p>
  </w:endnote>
  <w:endnote w:type="continuationSeparator" w:id="0">
    <w:p w14:paraId="586AEC09" w14:textId="77777777" w:rsidR="0055567C" w:rsidRDefault="0055567C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9B32F" w14:textId="77777777" w:rsidR="0055567C" w:rsidRDefault="0055567C" w:rsidP="00F260D0">
      <w:r>
        <w:separator/>
      </w:r>
    </w:p>
  </w:footnote>
  <w:footnote w:type="continuationSeparator" w:id="0">
    <w:p w14:paraId="525F27C2" w14:textId="77777777" w:rsidR="0055567C" w:rsidRDefault="0055567C" w:rsidP="00F260D0">
      <w:r>
        <w:continuationSeparator/>
      </w:r>
    </w:p>
  </w:footnote>
  <w:footnote w:id="1">
    <w:p w14:paraId="33388B86" w14:textId="79E31659" w:rsidR="00466658" w:rsidRPr="007645F0" w:rsidRDefault="00466658" w:rsidP="007645F0">
      <w:pPr>
        <w:pStyle w:val="Textonotapie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CFD77" w14:textId="77777777" w:rsidR="00466658" w:rsidRPr="00F260D0" w:rsidRDefault="00466658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>
      <w:rPr>
        <w:noProof/>
      </w:rPr>
      <w:t>1</w:t>
    </w:r>
    <w:r w:rsidRPr="00F260D0">
      <w:fldChar w:fldCharType="end"/>
    </w:r>
  </w:p>
  <w:p w14:paraId="13E49659" w14:textId="1E693E51" w:rsidR="00466658" w:rsidRPr="00F260D0" w:rsidRDefault="00466658" w:rsidP="00F260D0">
    <w:pPr>
      <w:jc w:val="center"/>
      <w:rPr>
        <w:lang w:val="es-ES"/>
      </w:rPr>
    </w:pPr>
  </w:p>
  <w:p w14:paraId="43689F2F" w14:textId="77777777" w:rsidR="00466658" w:rsidRPr="00F260D0" w:rsidRDefault="00466658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10622C84"/>
    <w:multiLevelType w:val="hybridMultilevel"/>
    <w:tmpl w:val="4E70A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5"/>
  </w:num>
  <w:num w:numId="5">
    <w:abstractNumId w:val="13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E"/>
    <w:rsid w:val="000276D0"/>
    <w:rsid w:val="0002787F"/>
    <w:rsid w:val="00043F21"/>
    <w:rsid w:val="000554E8"/>
    <w:rsid w:val="00093EEC"/>
    <w:rsid w:val="00097FD7"/>
    <w:rsid w:val="000A6556"/>
    <w:rsid w:val="000B0AD7"/>
    <w:rsid w:val="000D5B4B"/>
    <w:rsid w:val="00117D49"/>
    <w:rsid w:val="0012223F"/>
    <w:rsid w:val="00122915"/>
    <w:rsid w:val="00125A9E"/>
    <w:rsid w:val="001400C8"/>
    <w:rsid w:val="001551CC"/>
    <w:rsid w:val="001867F8"/>
    <w:rsid w:val="00190A62"/>
    <w:rsid w:val="001A7A4B"/>
    <w:rsid w:val="001B7BB6"/>
    <w:rsid w:val="001C4BA4"/>
    <w:rsid w:val="001F60FC"/>
    <w:rsid w:val="002033AB"/>
    <w:rsid w:val="00211E66"/>
    <w:rsid w:val="00252C2A"/>
    <w:rsid w:val="002643FA"/>
    <w:rsid w:val="002702DE"/>
    <w:rsid w:val="00274D3F"/>
    <w:rsid w:val="00280701"/>
    <w:rsid w:val="002C09C9"/>
    <w:rsid w:val="002F7C61"/>
    <w:rsid w:val="00302099"/>
    <w:rsid w:val="00302930"/>
    <w:rsid w:val="003103CB"/>
    <w:rsid w:val="003178E7"/>
    <w:rsid w:val="00334099"/>
    <w:rsid w:val="003616D5"/>
    <w:rsid w:val="003628C5"/>
    <w:rsid w:val="003A21D2"/>
    <w:rsid w:val="003A48D9"/>
    <w:rsid w:val="003B0AED"/>
    <w:rsid w:val="003B16C7"/>
    <w:rsid w:val="003D3DE2"/>
    <w:rsid w:val="003E3B72"/>
    <w:rsid w:val="003F4A7F"/>
    <w:rsid w:val="004405FF"/>
    <w:rsid w:val="004520BD"/>
    <w:rsid w:val="00466658"/>
    <w:rsid w:val="004A653E"/>
    <w:rsid w:val="004D508E"/>
    <w:rsid w:val="004E2675"/>
    <w:rsid w:val="00537176"/>
    <w:rsid w:val="00554938"/>
    <w:rsid w:val="0055567C"/>
    <w:rsid w:val="005612A1"/>
    <w:rsid w:val="00583195"/>
    <w:rsid w:val="005A2177"/>
    <w:rsid w:val="005A29D4"/>
    <w:rsid w:val="005B1A19"/>
    <w:rsid w:val="005C11CF"/>
    <w:rsid w:val="005C4039"/>
    <w:rsid w:val="005D69CF"/>
    <w:rsid w:val="005E3D89"/>
    <w:rsid w:val="006278CB"/>
    <w:rsid w:val="00633013"/>
    <w:rsid w:val="00665540"/>
    <w:rsid w:val="00672119"/>
    <w:rsid w:val="0067647E"/>
    <w:rsid w:val="006A63F8"/>
    <w:rsid w:val="006E1905"/>
    <w:rsid w:val="00727D29"/>
    <w:rsid w:val="00752136"/>
    <w:rsid w:val="007645F0"/>
    <w:rsid w:val="00773F41"/>
    <w:rsid w:val="0078093B"/>
    <w:rsid w:val="0079399A"/>
    <w:rsid w:val="007B7E41"/>
    <w:rsid w:val="007D13BD"/>
    <w:rsid w:val="007F5099"/>
    <w:rsid w:val="007F680B"/>
    <w:rsid w:val="00814101"/>
    <w:rsid w:val="0082694A"/>
    <w:rsid w:val="00834C74"/>
    <w:rsid w:val="00843084"/>
    <w:rsid w:val="00864427"/>
    <w:rsid w:val="00867C88"/>
    <w:rsid w:val="00870888"/>
    <w:rsid w:val="00890BF3"/>
    <w:rsid w:val="00893213"/>
    <w:rsid w:val="008B514A"/>
    <w:rsid w:val="008F7844"/>
    <w:rsid w:val="00906BB8"/>
    <w:rsid w:val="00911351"/>
    <w:rsid w:val="00931030"/>
    <w:rsid w:val="00937754"/>
    <w:rsid w:val="00952E86"/>
    <w:rsid w:val="009563A3"/>
    <w:rsid w:val="00967E58"/>
    <w:rsid w:val="009B35CF"/>
    <w:rsid w:val="009D1A86"/>
    <w:rsid w:val="00A002A8"/>
    <w:rsid w:val="00A02F03"/>
    <w:rsid w:val="00A06E38"/>
    <w:rsid w:val="00A12697"/>
    <w:rsid w:val="00A66AD1"/>
    <w:rsid w:val="00A735C3"/>
    <w:rsid w:val="00A853D1"/>
    <w:rsid w:val="00A94B02"/>
    <w:rsid w:val="00AB04BE"/>
    <w:rsid w:val="00AE5750"/>
    <w:rsid w:val="00B0004F"/>
    <w:rsid w:val="00B445B5"/>
    <w:rsid w:val="00B55287"/>
    <w:rsid w:val="00B64D71"/>
    <w:rsid w:val="00B658EA"/>
    <w:rsid w:val="00B73393"/>
    <w:rsid w:val="00B7759B"/>
    <w:rsid w:val="00B85710"/>
    <w:rsid w:val="00BA03B0"/>
    <w:rsid w:val="00BA58B0"/>
    <w:rsid w:val="00BD6E0A"/>
    <w:rsid w:val="00BE5E56"/>
    <w:rsid w:val="00C21809"/>
    <w:rsid w:val="00C255F4"/>
    <w:rsid w:val="00C6158D"/>
    <w:rsid w:val="00C770E1"/>
    <w:rsid w:val="00C95A99"/>
    <w:rsid w:val="00CA3EB6"/>
    <w:rsid w:val="00CA72FF"/>
    <w:rsid w:val="00CC267A"/>
    <w:rsid w:val="00CC409B"/>
    <w:rsid w:val="00CD49E3"/>
    <w:rsid w:val="00CE73F0"/>
    <w:rsid w:val="00CF4C59"/>
    <w:rsid w:val="00D24269"/>
    <w:rsid w:val="00D26801"/>
    <w:rsid w:val="00D47ED8"/>
    <w:rsid w:val="00D53181"/>
    <w:rsid w:val="00D57769"/>
    <w:rsid w:val="00D725E7"/>
    <w:rsid w:val="00D80731"/>
    <w:rsid w:val="00D859AB"/>
    <w:rsid w:val="00D85E5A"/>
    <w:rsid w:val="00D96019"/>
    <w:rsid w:val="00DA7F65"/>
    <w:rsid w:val="00E1067B"/>
    <w:rsid w:val="00E1449A"/>
    <w:rsid w:val="00E2799F"/>
    <w:rsid w:val="00E30D7B"/>
    <w:rsid w:val="00E53978"/>
    <w:rsid w:val="00E74B23"/>
    <w:rsid w:val="00E87C5C"/>
    <w:rsid w:val="00EB489B"/>
    <w:rsid w:val="00F0343F"/>
    <w:rsid w:val="00F1375C"/>
    <w:rsid w:val="00F260D0"/>
    <w:rsid w:val="00F60D90"/>
    <w:rsid w:val="00F94BC9"/>
    <w:rsid w:val="00FA1EB3"/>
    <w:rsid w:val="00FD07C6"/>
    <w:rsid w:val="00FD3E8A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5626"/>
  <w15:chartTrackingRefBased/>
  <w15:docId w15:val="{E5FCAB3D-A0FC-475F-85E1-3B8E0465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1C4BA4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52C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D49E3"/>
    <w:rPr>
      <w:color w:val="808080"/>
    </w:rPr>
  </w:style>
  <w:style w:type="table" w:styleId="Tablaconcuadrcula">
    <w:name w:val="Table Grid"/>
    <w:basedOn w:val="Tablanormal"/>
    <w:uiPriority w:val="59"/>
    <w:rsid w:val="00093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Carvajal\Documents\Plantillas%20personalizadas%20de%20Office\Formato%20Articulo%20IEE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C78F6A-8C8A-40DB-A987-463E15D8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Articulo IEEE</Template>
  <TotalTime>964</TotalTime>
  <Pages>3</Pages>
  <Words>658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4272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Diego Andrés Carvajal Solano</dc:creator>
  <cp:keywords/>
  <cp:lastModifiedBy>Diego Andrés Carvajal Solano</cp:lastModifiedBy>
  <cp:revision>6</cp:revision>
  <dcterms:created xsi:type="dcterms:W3CDTF">2020-12-08T05:18:00Z</dcterms:created>
  <dcterms:modified xsi:type="dcterms:W3CDTF">2020-12-11T02:56:00Z</dcterms:modified>
</cp:coreProperties>
</file>